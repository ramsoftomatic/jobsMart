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1B2ABD" w:rsidTr="001B2ABD">
        <w:tc>
          <w:tcPr>
            <w:tcW w:w="3600" w:type="dxa"/>
          </w:tcPr>
          <w:p w:rsidR="00651D7F" w:rsidRDefault="005E1D48" w:rsidP="00036450">
            <w:pPr>
              <w:pStyle w:val="Heading3"/>
            </w:pPr>
            <w:r w:rsidRPr="005E1D48">
              <w:rPr>
                <w:noProof/>
              </w:rPr>
              <w:pict>
                <v:oval id="Oval 5" o:spid="_x0000_s1026" alt="Title: Professional Headshot of Man" style="position:absolute;margin-left:8.8pt;margin-top:1.5pt;width:154.5pt;height:163.2pt;z-index:-251658752;visibility:visible;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" strokecolor="#94b6d2 [3204]" strokeweight="5pt">
                  <v:fill r:id="rId10" o:title="" recolor="t" rotate="t" type="frame"/>
                  <v:stroke joinstyle="miter"/>
                  <w10:wrap type="square"/>
                </v:oval>
              </w:pict>
            </w:r>
          </w:p>
          <w:p w:rsidR="001B2ABD" w:rsidRDefault="005E1D48" w:rsidP="00036450">
            <w:pPr>
              <w:pStyle w:val="Heading3"/>
            </w:pPr>
            <w:sdt>
              <w:sdtPr>
                <w:id w:val="-1711873194"/>
                <w:placeholder>
                  <w:docPart w:val="79D1540A36AC4B6B92502924FDBB93E8"/>
                </w:placeholder>
                <w:temporary/>
                <w:showingPlcHdr/>
              </w:sdtPr>
              <w:sdtContent>
                <w:r w:rsidR="00036450" w:rsidRPr="00D5459D">
                  <w:t>Profile</w:t>
                </w:r>
              </w:sdtContent>
            </w:sdt>
          </w:p>
          <w:p w:rsidR="000060F6" w:rsidRPr="000060F6" w:rsidRDefault="000060F6" w:rsidP="000060F6">
            <w:r>
              <w:t>Aim to work as an Admission counsellor/Pro/Coordinator/Centre Head/Senior HR professional. I have worked in a number of production houses and BPO’s, One Institute, I am experienced in coordinating multiple activities that are needed to make a successful organization.</w:t>
            </w:r>
          </w:p>
          <w:p w:rsidR="000060F6" w:rsidRDefault="000060F6" w:rsidP="000060F6">
            <w:r>
              <w:t>I am a highly creative person and will use these skills to contribute to the growth of the organization.</w:t>
            </w:r>
          </w:p>
          <w:p w:rsidR="000060F6" w:rsidRDefault="000060F6" w:rsidP="000060F6"/>
          <w:sdt>
            <w:sdtPr>
              <w:id w:val="-1954003311"/>
              <w:placeholder>
                <w:docPart w:val="DC46D4C8D5634A83AA825B5203B18F5A"/>
              </w:placeholder>
              <w:temporary/>
              <w:showingPlcHdr/>
            </w:sdtPr>
            <w:sdtContent>
              <w:p w:rsidR="00036450" w:rsidRPr="00CB0055" w:rsidRDefault="00CB0055" w:rsidP="00CB0055">
                <w:pPr>
                  <w:pStyle w:val="Heading3"/>
                </w:pPr>
                <w:r w:rsidRPr="00CB0055">
                  <w:t>Contact</w:t>
                </w:r>
              </w:p>
            </w:sdtContent>
          </w:sdt>
          <w:sdt>
            <w:sdtPr>
              <w:id w:val="1111563247"/>
              <w:placeholder>
                <w:docPart w:val="CC093229CE2544F0AF195B35C1488297"/>
              </w:placeholder>
              <w:temporary/>
              <w:showingPlcHdr/>
            </w:sdtPr>
            <w:sdtContent>
              <w:p w:rsidR="004D3011" w:rsidRDefault="004D3011" w:rsidP="004D3011">
                <w:r w:rsidRPr="004D3011">
                  <w:t>PHONE:</w:t>
                </w:r>
              </w:p>
            </w:sdtContent>
          </w:sdt>
          <w:p w:rsidR="004D3011" w:rsidRDefault="000060F6" w:rsidP="004D3011">
            <w:r>
              <w:t xml:space="preserve">98922 40526, </w:t>
            </w:r>
            <w:r w:rsidRPr="00F2279B">
              <w:t>9137748215</w:t>
            </w:r>
          </w:p>
          <w:p w:rsidR="004D3011" w:rsidRPr="004D3011" w:rsidRDefault="004D3011" w:rsidP="004D3011"/>
          <w:p w:rsidR="004D3011" w:rsidRDefault="009B71BE" w:rsidP="004D3011">
            <w:r>
              <w:t>LinkedIn</w:t>
            </w:r>
            <w:r w:rsidR="000060F6">
              <w:t>:</w:t>
            </w:r>
          </w:p>
          <w:p w:rsidR="004D3011" w:rsidRDefault="005E1D48" w:rsidP="004D3011">
            <w:hyperlink r:id="rId11" w:history="1">
              <w:r w:rsidR="009B71BE" w:rsidRPr="00C76DBA">
                <w:rPr>
                  <w:rStyle w:val="Hyperlink"/>
                </w:rPr>
                <w:t>https://www.linkedin.com/in/himani-gupta-84599819/</w:t>
              </w:r>
            </w:hyperlink>
          </w:p>
          <w:p w:rsidR="009B71BE" w:rsidRDefault="009B71BE" w:rsidP="004D3011"/>
          <w:sdt>
            <w:sdtPr>
              <w:id w:val="-240260293"/>
              <w:placeholder>
                <w:docPart w:val="1F1D24A163714F00BF612344D4A5C95C"/>
              </w:placeholder>
              <w:temporary/>
              <w:showingPlcHdr/>
            </w:sdtPr>
            <w:sdtContent>
              <w:p w:rsidR="004D3011" w:rsidRDefault="004D3011" w:rsidP="004D3011">
                <w:r w:rsidRPr="004D3011">
                  <w:t>EMAIL:</w:t>
                </w:r>
              </w:p>
            </w:sdtContent>
          </w:sdt>
          <w:p w:rsidR="00036450" w:rsidRPr="00E4381A" w:rsidRDefault="005E1D48" w:rsidP="004D3011">
            <w:pPr>
              <w:rPr>
                <w:rStyle w:val="Hyperlink"/>
              </w:rPr>
            </w:pPr>
            <w:hyperlink r:id="rId12">
              <w:r w:rsidR="000060F6">
                <w:t>hghimgul@gmail.com</w:t>
              </w:r>
            </w:hyperlink>
          </w:p>
          <w:p w:rsidR="00BF5AAC" w:rsidRDefault="00BF5AAC" w:rsidP="00CB0055">
            <w:pPr>
              <w:pStyle w:val="Heading3"/>
            </w:pPr>
          </w:p>
          <w:p w:rsidR="004D3011" w:rsidRPr="00CB0055" w:rsidRDefault="006B609D" w:rsidP="00CB0055">
            <w:pPr>
              <w:pStyle w:val="Heading3"/>
            </w:pPr>
            <w:r>
              <w:t>Achievements</w:t>
            </w:r>
          </w:p>
          <w:p w:rsidR="000060F6" w:rsidRPr="00961325" w:rsidRDefault="009B71BE" w:rsidP="006B609D">
            <w:pPr>
              <w:pStyle w:val="ListParagraph"/>
              <w:numPr>
                <w:ilvl w:val="0"/>
                <w:numId w:val="2"/>
              </w:numPr>
              <w:spacing w:after="28" w:line="250" w:lineRule="auto"/>
              <w:ind w:right="441"/>
            </w:pPr>
            <w:r>
              <w:t>Dance Student in</w:t>
            </w:r>
            <w:r w:rsidR="000060F6">
              <w:t xml:space="preserve"> Shiamak Davar's Institute of performance &amp; Arts” (SDIPA) Intermediate advance.</w:t>
            </w:r>
          </w:p>
          <w:p w:rsidR="000060F6" w:rsidRDefault="000060F6" w:rsidP="009B71BE">
            <w:pPr>
              <w:pStyle w:val="ListParagraph"/>
              <w:numPr>
                <w:ilvl w:val="0"/>
                <w:numId w:val="2"/>
              </w:numPr>
              <w:spacing w:after="28" w:line="250" w:lineRule="auto"/>
              <w:ind w:right="441"/>
            </w:pPr>
            <w:r>
              <w:t>Won the Miss Agra Runner up in the year2004.</w:t>
            </w:r>
          </w:p>
          <w:p w:rsidR="009B71BE" w:rsidRDefault="009B71BE" w:rsidP="006B609D">
            <w:pPr>
              <w:pStyle w:val="Heading3"/>
            </w:pPr>
          </w:p>
          <w:p w:rsidR="00BF5AAC" w:rsidRDefault="00BF5AAC" w:rsidP="00BF5AAC"/>
          <w:p w:rsidR="00BF5AAC" w:rsidRDefault="00BF5AAC" w:rsidP="00BF5AAC"/>
          <w:p w:rsidR="00BF5AAC" w:rsidRPr="00BF5AAC" w:rsidRDefault="00BF5AAC" w:rsidP="00BF5AAC"/>
          <w:p w:rsidR="006B609D" w:rsidRDefault="006B609D" w:rsidP="006B609D">
            <w:pPr>
              <w:pStyle w:val="Heading3"/>
            </w:pPr>
            <w:r>
              <w:lastRenderedPageBreak/>
              <w:t>Technical Skill:</w:t>
            </w:r>
          </w:p>
          <w:p w:rsidR="009B71BE" w:rsidRDefault="009B71BE" w:rsidP="009B71BE">
            <w:r w:rsidRPr="00B90CEF">
              <w:rPr>
                <w:noProof/>
                <w:color w:val="000000" w:themeColor="text1"/>
                <w:lang w:val="en-IN" w:eastAsia="en-IN"/>
              </w:rPr>
              <w:drawing>
                <wp:inline distT="0" distB="0" distL="0" distR="0">
                  <wp:extent cx="3825240" cy="1257300"/>
                  <wp:effectExtent l="0" t="0" r="0" b="0"/>
                  <wp:docPr id="2" name="Chart 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B71BE" w:rsidRPr="009B71BE" w:rsidRDefault="009B71BE" w:rsidP="009B71BE"/>
          <w:p w:rsidR="006B609D" w:rsidRPr="004D3011" w:rsidRDefault="006B609D" w:rsidP="004D3011"/>
        </w:tc>
        <w:tc>
          <w:tcPr>
            <w:tcW w:w="720" w:type="dxa"/>
          </w:tcPr>
          <w:p w:rsidR="001B2ABD" w:rsidRDefault="001B2ABD" w:rsidP="000C45FF">
            <w:pPr>
              <w:tabs>
                <w:tab w:val="left" w:pos="990"/>
              </w:tabs>
            </w:pPr>
          </w:p>
        </w:tc>
        <w:tc>
          <w:tcPr>
            <w:tcW w:w="6470" w:type="dxa"/>
          </w:tcPr>
          <w:p w:rsidR="006B609D" w:rsidRPr="009B71BE" w:rsidRDefault="006B609D" w:rsidP="006B609D">
            <w:pPr>
              <w:pStyle w:val="Title"/>
              <w:rPr>
                <w:sz w:val="68"/>
                <w:szCs w:val="68"/>
              </w:rPr>
            </w:pPr>
            <w:r w:rsidRPr="009B71BE">
              <w:rPr>
                <w:sz w:val="68"/>
                <w:szCs w:val="68"/>
              </w:rPr>
              <w:t>Himani Purohit</w:t>
            </w:r>
          </w:p>
          <w:p w:rsidR="006B609D" w:rsidRDefault="006B609D" w:rsidP="006B609D">
            <w:pPr>
              <w:pStyle w:val="Heading2"/>
              <w:rPr>
                <w:sz w:val="20"/>
                <w:szCs w:val="20"/>
              </w:rPr>
            </w:pPr>
            <w:r w:rsidRPr="009B71BE">
              <w:rPr>
                <w:sz w:val="20"/>
                <w:szCs w:val="20"/>
              </w:rPr>
              <w:t>Admission Counsellor/Coordinator</w:t>
            </w:r>
            <w:r w:rsidR="009B71BE" w:rsidRPr="009B71BE">
              <w:rPr>
                <w:sz w:val="20"/>
                <w:szCs w:val="20"/>
              </w:rPr>
              <w:t>/Center Head/HR</w:t>
            </w:r>
          </w:p>
          <w:p w:rsidR="00E23448" w:rsidRDefault="00E23448" w:rsidP="00036450">
            <w:pPr>
              <w:pStyle w:val="Heading2"/>
            </w:pPr>
          </w:p>
          <w:sdt>
            <w:sdtPr>
              <w:id w:val="1049110328"/>
              <w:placeholder>
                <w:docPart w:val="FE7A5EF3B280475582D85CCC8A41854D"/>
              </w:placeholder>
              <w:temporary/>
              <w:showingPlcHdr/>
            </w:sdtPr>
            <w:sdtContent>
              <w:p w:rsidR="001B2ABD" w:rsidRDefault="00E25A26" w:rsidP="00036450">
                <w:pPr>
                  <w:pStyle w:val="Heading2"/>
                </w:pPr>
                <w:r w:rsidRPr="00036450">
                  <w:t>EDUCATION</w:t>
                </w:r>
              </w:p>
            </w:sdtContent>
          </w:sdt>
          <w:p w:rsidR="00036450" w:rsidRDefault="000060F6" w:rsidP="00B359E4">
            <w:pPr>
              <w:pStyle w:val="Heading4"/>
            </w:pPr>
            <w:r>
              <w:t>B.I.S (Hons)</w:t>
            </w:r>
            <w:r w:rsidR="006B609D">
              <w:t xml:space="preserve"> -</w:t>
            </w:r>
            <w:r>
              <w:t xml:space="preserve"> [2003]</w:t>
            </w:r>
          </w:p>
          <w:p w:rsidR="00036450" w:rsidRDefault="000060F6" w:rsidP="00036450">
            <w:pPr>
              <w:rPr>
                <w:sz w:val="20"/>
                <w:szCs w:val="20"/>
              </w:rPr>
            </w:pPr>
            <w:r>
              <w:rPr>
                <w:sz w:val="20"/>
                <w:szCs w:val="20"/>
              </w:rPr>
              <w:t xml:space="preserve">GGSIPU </w:t>
            </w:r>
            <w:r w:rsidR="006B609D">
              <w:rPr>
                <w:sz w:val="20"/>
                <w:szCs w:val="20"/>
              </w:rPr>
              <w:t>University</w:t>
            </w:r>
          </w:p>
          <w:p w:rsidR="006B609D" w:rsidRDefault="006B609D" w:rsidP="00036450">
            <w:r>
              <w:t>Division – First</w:t>
            </w:r>
          </w:p>
          <w:p w:rsidR="00036450" w:rsidRDefault="00036450" w:rsidP="006B609D">
            <w:pPr>
              <w:pStyle w:val="Date"/>
            </w:pPr>
          </w:p>
          <w:p w:rsidR="006B609D" w:rsidRDefault="006B609D" w:rsidP="006B609D">
            <w:pPr>
              <w:pStyle w:val="Heading4"/>
            </w:pPr>
            <w:r>
              <w:t>SSC (Science) – [1999]</w:t>
            </w:r>
          </w:p>
          <w:p w:rsidR="006B609D" w:rsidRPr="006B609D" w:rsidRDefault="006B609D" w:rsidP="006B609D">
            <w:r>
              <w:t>CBSE Board</w:t>
            </w:r>
          </w:p>
          <w:p w:rsidR="006B609D" w:rsidRDefault="006B609D" w:rsidP="006B609D">
            <w:r>
              <w:t>Division – Second</w:t>
            </w:r>
          </w:p>
          <w:p w:rsidR="006B609D" w:rsidRDefault="006B609D" w:rsidP="006B609D"/>
          <w:p w:rsidR="00342069" w:rsidRDefault="00342069" w:rsidP="00342069">
            <w:pPr>
              <w:pStyle w:val="Heading4"/>
            </w:pPr>
            <w:r>
              <w:t>HSC (Science) – [1997]</w:t>
            </w:r>
          </w:p>
          <w:p w:rsidR="00342069" w:rsidRPr="006B609D" w:rsidRDefault="00342069" w:rsidP="00342069">
            <w:r>
              <w:t>CBSE Board</w:t>
            </w:r>
          </w:p>
          <w:p w:rsidR="00342069" w:rsidRDefault="00342069" w:rsidP="00342069">
            <w:r>
              <w:t>Division – First</w:t>
            </w:r>
          </w:p>
          <w:p w:rsidR="00036450" w:rsidRDefault="006B609D" w:rsidP="00036450">
            <w:pPr>
              <w:pStyle w:val="Heading2"/>
            </w:pPr>
            <w:r>
              <w:t>Work Experience</w:t>
            </w:r>
          </w:p>
          <w:p w:rsidR="006A50D7" w:rsidRDefault="006A50D7" w:rsidP="00F76919">
            <w:pPr>
              <w:numPr>
                <w:ilvl w:val="0"/>
                <w:numId w:val="1"/>
              </w:numPr>
              <w:spacing w:after="26" w:line="250" w:lineRule="auto"/>
              <w:ind w:right="441"/>
            </w:pPr>
            <w:bookmarkStart w:id="0" w:name="_GoBack"/>
            <w:bookmarkEnd w:id="0"/>
            <w:r>
              <w:t>W</w:t>
            </w:r>
            <w:r w:rsidR="00E06EC2">
              <w:t>orked in Xeviers Institute of Management Studies as Recruitment Consultant.(march 2020).</w:t>
            </w:r>
          </w:p>
          <w:p w:rsidR="006A50D7" w:rsidRDefault="006A50D7" w:rsidP="00E06EC2">
            <w:pPr>
              <w:spacing w:after="26" w:line="250" w:lineRule="auto"/>
              <w:ind w:right="441"/>
            </w:pPr>
          </w:p>
          <w:p w:rsidR="006A50D7" w:rsidRDefault="006B609D" w:rsidP="00F76919">
            <w:pPr>
              <w:numPr>
                <w:ilvl w:val="0"/>
                <w:numId w:val="1"/>
              </w:numPr>
              <w:spacing w:after="26" w:line="250" w:lineRule="auto"/>
              <w:ind w:right="441"/>
            </w:pPr>
            <w:r w:rsidRPr="00F76919">
              <w:t xml:space="preserve">Worked in </w:t>
            </w:r>
            <w:r w:rsidRPr="00746202">
              <w:rPr>
                <w:b/>
                <w:bCs/>
              </w:rPr>
              <w:t>Irobokid</w:t>
            </w:r>
            <w:r>
              <w:t xml:space="preserve">as a center Manager come counsellor. </w:t>
            </w:r>
          </w:p>
          <w:p w:rsidR="006B609D" w:rsidRPr="00F2279B" w:rsidRDefault="006B609D" w:rsidP="006A50D7">
            <w:pPr>
              <w:spacing w:after="26" w:line="250" w:lineRule="auto"/>
              <w:ind w:left="460" w:right="441"/>
            </w:pPr>
            <w:r w:rsidRPr="00F76919">
              <w:t xml:space="preserve">(June 2019 - </w:t>
            </w:r>
            <w:r w:rsidR="004077E6">
              <w:t>Oct</w:t>
            </w:r>
            <w:r w:rsidRPr="00F76919">
              <w:t xml:space="preserve"> 2019).</w:t>
            </w:r>
          </w:p>
          <w:p w:rsidR="006B609D" w:rsidRPr="00F2279B" w:rsidRDefault="006B609D" w:rsidP="00F76919">
            <w:pPr>
              <w:numPr>
                <w:ilvl w:val="0"/>
                <w:numId w:val="1"/>
              </w:numPr>
              <w:spacing w:after="26" w:line="250" w:lineRule="auto"/>
              <w:ind w:right="441"/>
            </w:pPr>
            <w:r w:rsidRPr="00F76919">
              <w:t xml:space="preserve">Worked in </w:t>
            </w:r>
            <w:r w:rsidRPr="00746202">
              <w:rPr>
                <w:b/>
                <w:bCs/>
              </w:rPr>
              <w:t>Narayana e-techno</w:t>
            </w:r>
            <w:r>
              <w:t xml:space="preserve"> as an admissions counsellor, Mumbai. </w:t>
            </w:r>
            <w:r w:rsidRPr="00F76919">
              <w:t>(oct 2018 –May 2019).</w:t>
            </w:r>
          </w:p>
          <w:p w:rsidR="006B609D" w:rsidRDefault="006B609D" w:rsidP="00F76919">
            <w:pPr>
              <w:numPr>
                <w:ilvl w:val="0"/>
                <w:numId w:val="1"/>
              </w:numPr>
              <w:spacing w:after="26" w:line="250" w:lineRule="auto"/>
              <w:ind w:right="441"/>
            </w:pPr>
            <w:r>
              <w:t xml:space="preserve">Worked in </w:t>
            </w:r>
            <w:r w:rsidRPr="00746202">
              <w:rPr>
                <w:b/>
                <w:bCs/>
              </w:rPr>
              <w:t>TreeHouse</w:t>
            </w:r>
            <w:r>
              <w:t xml:space="preserve"> as a Centerhead </w:t>
            </w:r>
            <w:r w:rsidRPr="00F76919">
              <w:t>(2015 - 2017).</w:t>
            </w:r>
          </w:p>
          <w:p w:rsidR="006B609D" w:rsidRDefault="006B609D" w:rsidP="00F76919">
            <w:pPr>
              <w:numPr>
                <w:ilvl w:val="0"/>
                <w:numId w:val="1"/>
              </w:numPr>
              <w:spacing w:after="26" w:line="250" w:lineRule="auto"/>
              <w:ind w:right="441"/>
            </w:pPr>
            <w:r>
              <w:t xml:space="preserve">Experience with </w:t>
            </w:r>
            <w:r w:rsidRPr="00746202">
              <w:rPr>
                <w:b/>
                <w:bCs/>
              </w:rPr>
              <w:t>Global djs</w:t>
            </w:r>
            <w:r>
              <w:t xml:space="preserve"> as a center head &amp; Sr.Counsellor </w:t>
            </w:r>
            <w:r w:rsidRPr="00F76919">
              <w:t>(2011 - 2012).</w:t>
            </w:r>
          </w:p>
          <w:p w:rsidR="006B609D" w:rsidRPr="00961325" w:rsidRDefault="006B609D" w:rsidP="00F76919">
            <w:pPr>
              <w:numPr>
                <w:ilvl w:val="0"/>
                <w:numId w:val="1"/>
              </w:numPr>
              <w:spacing w:after="26" w:line="250" w:lineRule="auto"/>
              <w:ind w:right="441"/>
            </w:pPr>
            <w:r>
              <w:t xml:space="preserve">Worked with </w:t>
            </w:r>
            <w:r w:rsidRPr="00F76919">
              <w:t>First Call Center</w:t>
            </w:r>
            <w:r>
              <w:t xml:space="preserve"> India as a Counsellor in Delhi</w:t>
            </w:r>
            <w:r w:rsidRPr="00F76919">
              <w:t xml:space="preserve"> (2006).</w:t>
            </w:r>
          </w:p>
          <w:p w:rsidR="006B609D" w:rsidRDefault="006B609D" w:rsidP="00F76919">
            <w:pPr>
              <w:numPr>
                <w:ilvl w:val="0"/>
                <w:numId w:val="1"/>
              </w:numPr>
              <w:spacing w:after="26" w:line="250" w:lineRule="auto"/>
              <w:ind w:right="441"/>
            </w:pPr>
            <w:r>
              <w:t xml:space="preserve">Worked with </w:t>
            </w:r>
            <w:r w:rsidRPr="00746202">
              <w:rPr>
                <w:b/>
                <w:bCs/>
              </w:rPr>
              <w:t>HCL Noida</w:t>
            </w:r>
            <w:r>
              <w:t xml:space="preserve"> for 2.5 years </w:t>
            </w:r>
            <w:r w:rsidRPr="00F76919">
              <w:t>(2003 - 2005)</w:t>
            </w:r>
            <w:r>
              <w:t xml:space="preserve"> as a technical support officer. Responsible to lead the team and provide technical support to the team members.</w:t>
            </w:r>
          </w:p>
          <w:p w:rsidR="006B609D" w:rsidRDefault="006B609D" w:rsidP="00F76919">
            <w:pPr>
              <w:numPr>
                <w:ilvl w:val="0"/>
                <w:numId w:val="1"/>
              </w:numPr>
              <w:spacing w:after="26" w:line="250" w:lineRule="auto"/>
              <w:ind w:right="441"/>
            </w:pPr>
            <w:r>
              <w:t xml:space="preserve">Moved to the </w:t>
            </w:r>
            <w:r w:rsidRPr="00746202">
              <w:rPr>
                <w:b/>
                <w:bCs/>
              </w:rPr>
              <w:t>TV/Entertainment industry</w:t>
            </w:r>
            <w:r>
              <w:t xml:space="preserve"> coordinating creative roles with business roles. By the very nature, this activity is project oriented giving me a chance to work with six different production houses.</w:t>
            </w:r>
          </w:p>
          <w:p w:rsidR="006B609D" w:rsidRDefault="006B609D" w:rsidP="00F76919">
            <w:pPr>
              <w:numPr>
                <w:ilvl w:val="0"/>
                <w:numId w:val="1"/>
              </w:numPr>
              <w:spacing w:after="26" w:line="250" w:lineRule="auto"/>
              <w:ind w:right="441"/>
            </w:pPr>
            <w:r>
              <w:t xml:space="preserve">Associate EP with </w:t>
            </w:r>
            <w:r w:rsidRPr="00F76919">
              <w:t xml:space="preserve">B.A.G </w:t>
            </w:r>
            <w:r>
              <w:t xml:space="preserve">. Films (as a trainee for the TV serial "Kumkum"). While at B.A.G. Films, I have done Theatre with Nadira Zahir Babbar. Joined the group workshop in December 2006. Acted and assisted in three </w:t>
            </w:r>
            <w:r w:rsidR="00746202">
              <w:t>plays. (</w:t>
            </w:r>
            <w:r>
              <w:t xml:space="preserve">1 st Nov 2006-dec 2006) </w:t>
            </w:r>
          </w:p>
          <w:p w:rsidR="006B609D" w:rsidRDefault="006B609D" w:rsidP="00F76919">
            <w:pPr>
              <w:numPr>
                <w:ilvl w:val="0"/>
                <w:numId w:val="1"/>
              </w:numPr>
              <w:spacing w:after="26" w:line="250" w:lineRule="auto"/>
              <w:ind w:right="441"/>
            </w:pPr>
            <w:r>
              <w:t xml:space="preserve">Administrative Executive with </w:t>
            </w:r>
            <w:r w:rsidRPr="00746202">
              <w:rPr>
                <w:b/>
                <w:bCs/>
              </w:rPr>
              <w:t xml:space="preserve">Eros </w:t>
            </w:r>
            <w:r w:rsidR="00746202" w:rsidRPr="00746202">
              <w:rPr>
                <w:b/>
                <w:bCs/>
              </w:rPr>
              <w:t>Multimedia</w:t>
            </w:r>
            <w:r w:rsidR="00746202" w:rsidRPr="00F76919">
              <w:t>.</w:t>
            </w:r>
            <w:r>
              <w:t xml:space="preserve"> I was involved in the coordination for the release of the film "Eklavya" including launch events, DVDs, CDs, Song promos </w:t>
            </w:r>
            <w:r w:rsidR="00342069">
              <w:t>etc. (</w:t>
            </w:r>
            <w:r>
              <w:t xml:space="preserve">2 nd Jan 2007-1 st Dec 2007) </w:t>
            </w:r>
          </w:p>
          <w:p w:rsidR="006B609D" w:rsidRDefault="006B609D" w:rsidP="00F76919">
            <w:pPr>
              <w:numPr>
                <w:ilvl w:val="0"/>
                <w:numId w:val="1"/>
              </w:numPr>
              <w:spacing w:after="26" w:line="250" w:lineRule="auto"/>
              <w:ind w:right="441"/>
            </w:pPr>
            <w:r>
              <w:t xml:space="preserve">Worked as Associate Creative Head with </w:t>
            </w:r>
            <w:r w:rsidRPr="00746202">
              <w:rPr>
                <w:b/>
                <w:bCs/>
              </w:rPr>
              <w:t>Taurus Videos</w:t>
            </w:r>
            <w:r>
              <w:t xml:space="preserve">in show “Ek Chabhi hay Padoss mein”. Mainly involved in scripting, execution of channel feedback over the shoot, dubbing of artists, visiting shoot for briefing directors for some special scene. Also involved in the choreography of a holi dance sequence </w:t>
            </w:r>
            <w:r w:rsidR="00746202">
              <w:t>etc. (</w:t>
            </w:r>
            <w:r>
              <w:t>18</w:t>
            </w:r>
            <w:r w:rsidRPr="00F76919">
              <w:t>th</w:t>
            </w:r>
            <w:r>
              <w:t xml:space="preserve"> july 2008 - 31</w:t>
            </w:r>
            <w:r w:rsidRPr="00F76919">
              <w:t>st</w:t>
            </w:r>
            <w:r>
              <w:t xml:space="preserve"> ay 2008) </w:t>
            </w:r>
          </w:p>
          <w:p w:rsidR="006B609D" w:rsidRDefault="006B609D" w:rsidP="006B609D">
            <w:pPr>
              <w:numPr>
                <w:ilvl w:val="0"/>
                <w:numId w:val="1"/>
              </w:numPr>
              <w:spacing w:after="26" w:line="250" w:lineRule="auto"/>
              <w:ind w:right="441"/>
            </w:pPr>
            <w:r>
              <w:t xml:space="preserve">Worked as Associate Creative Head with </w:t>
            </w:r>
            <w:r w:rsidRPr="00746202">
              <w:rPr>
                <w:b/>
                <w:bCs/>
              </w:rPr>
              <w:t>Creative Eye</w:t>
            </w:r>
            <w:r>
              <w:t xml:space="preserve">in </w:t>
            </w:r>
            <w:r>
              <w:lastRenderedPageBreak/>
              <w:t xml:space="preserve">show “Maayka”. I was involved in the story, execution of feedback from channel over the shoot, visit shooting, briefing to the director, costume requirement for special sequence, creating promos with the help of writers, sitting on edit for the final episode, music. </w:t>
            </w:r>
            <w:r w:rsidR="00746202">
              <w:t>etc. (</w:t>
            </w:r>
            <w:r>
              <w:t xml:space="preserve">july 2008 - Dec 2008) </w:t>
            </w:r>
          </w:p>
          <w:p w:rsidR="006B609D" w:rsidRDefault="006B609D" w:rsidP="00F76919">
            <w:pPr>
              <w:numPr>
                <w:ilvl w:val="0"/>
                <w:numId w:val="1"/>
              </w:numPr>
              <w:spacing w:after="26" w:line="250" w:lineRule="auto"/>
              <w:ind w:right="441"/>
            </w:pPr>
            <w:r>
              <w:t xml:space="preserve">Worked as Associate Creative Head with </w:t>
            </w:r>
            <w:r w:rsidRPr="00F76919">
              <w:t xml:space="preserve">Creative Eye </w:t>
            </w:r>
            <w:r>
              <w:t xml:space="preserve">in show “Betiyaan”. I was involved in the story, execution of feedback from channel over the shoot, visit shooting, briefing to the director, costume requirement for special sequence, creating promos with the help of writers, sitting on edit for the final episode, music etc.(Jan 2009 - Jun 2009) </w:t>
            </w:r>
          </w:p>
          <w:p w:rsidR="00036450" w:rsidRPr="006B609D" w:rsidRDefault="006B609D" w:rsidP="00F76919">
            <w:pPr>
              <w:numPr>
                <w:ilvl w:val="0"/>
                <w:numId w:val="1"/>
              </w:numPr>
              <w:spacing w:after="26" w:line="250" w:lineRule="auto"/>
              <w:ind w:right="441"/>
            </w:pPr>
            <w:r>
              <w:t xml:space="preserve">Worked as Associate Creative Head with </w:t>
            </w:r>
            <w:r w:rsidRPr="00F76919">
              <w:t xml:space="preserve">DJ’s Creative Unit </w:t>
            </w:r>
            <w:r>
              <w:t>for a New show on sony “Baathamaripakkihain, Set up the show for 3 months (2010).</w:t>
            </w:r>
          </w:p>
        </w:tc>
      </w:tr>
    </w:tbl>
    <w:p w:rsidR="0043117B" w:rsidRDefault="009575E1"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5E1" w:rsidRDefault="009575E1" w:rsidP="000C45FF">
      <w:r>
        <w:separator/>
      </w:r>
    </w:p>
  </w:endnote>
  <w:endnote w:type="continuationSeparator" w:id="1">
    <w:p w:rsidR="009575E1" w:rsidRDefault="009575E1" w:rsidP="000C45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altName w:val="MS PMincho"/>
    <w:panose1 w:val="00000000000000000000"/>
    <w:charset w:val="8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5E1" w:rsidRDefault="009575E1" w:rsidP="000C45FF">
      <w:r>
        <w:separator/>
      </w:r>
    </w:p>
  </w:footnote>
  <w:footnote w:type="continuationSeparator" w:id="1">
    <w:p w:rsidR="009575E1" w:rsidRDefault="009575E1" w:rsidP="000C45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5FF" w:rsidRDefault="000C45FF">
    <w:pPr>
      <w:pStyle w:val="Header"/>
    </w:pPr>
    <w:r>
      <w:rPr>
        <w:noProof/>
        <w:lang w:val="en-IN" w:eastAsia="en-IN"/>
      </w:rPr>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6246"/>
    <w:multiLevelType w:val="hybridMultilevel"/>
    <w:tmpl w:val="3634B4E4"/>
    <w:lvl w:ilvl="0" w:tplc="CB84110C">
      <w:numFmt w:val="bullet"/>
      <w:lvlText w:val=""/>
      <w:lvlJc w:val="left"/>
      <w:pPr>
        <w:ind w:left="460" w:hanging="360"/>
      </w:pPr>
      <w:rPr>
        <w:rFonts w:ascii="Symbol" w:eastAsia="Arial" w:hAnsi="Symbo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4195213C"/>
    <w:multiLevelType w:val="hybridMultilevel"/>
    <w:tmpl w:val="584E36D4"/>
    <w:lvl w:ilvl="0" w:tplc="F9C6AB6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5004"/>
  <w:stylePaneSortMethod w:val="00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060F6"/>
    <w:rsid w:val="000060F6"/>
    <w:rsid w:val="00036450"/>
    <w:rsid w:val="00094499"/>
    <w:rsid w:val="000C45FF"/>
    <w:rsid w:val="000E3FD1"/>
    <w:rsid w:val="00112054"/>
    <w:rsid w:val="00121C05"/>
    <w:rsid w:val="001525E1"/>
    <w:rsid w:val="00180329"/>
    <w:rsid w:val="0019001F"/>
    <w:rsid w:val="001A74A5"/>
    <w:rsid w:val="001B2ABD"/>
    <w:rsid w:val="001D7053"/>
    <w:rsid w:val="001E0391"/>
    <w:rsid w:val="001E1759"/>
    <w:rsid w:val="001F1ECC"/>
    <w:rsid w:val="002400EB"/>
    <w:rsid w:val="00256CF7"/>
    <w:rsid w:val="00281FD5"/>
    <w:rsid w:val="0030481B"/>
    <w:rsid w:val="003156FC"/>
    <w:rsid w:val="003254B5"/>
    <w:rsid w:val="00342069"/>
    <w:rsid w:val="0037121F"/>
    <w:rsid w:val="003A6B7D"/>
    <w:rsid w:val="003A6E67"/>
    <w:rsid w:val="003B06CA"/>
    <w:rsid w:val="0040218A"/>
    <w:rsid w:val="004071FC"/>
    <w:rsid w:val="004077E6"/>
    <w:rsid w:val="00445947"/>
    <w:rsid w:val="004628B7"/>
    <w:rsid w:val="004813B3"/>
    <w:rsid w:val="00496591"/>
    <w:rsid w:val="004C63E4"/>
    <w:rsid w:val="004D3011"/>
    <w:rsid w:val="005262AC"/>
    <w:rsid w:val="005E1D48"/>
    <w:rsid w:val="005E320B"/>
    <w:rsid w:val="005E39D5"/>
    <w:rsid w:val="00600670"/>
    <w:rsid w:val="0062123A"/>
    <w:rsid w:val="00646E75"/>
    <w:rsid w:val="00651D7F"/>
    <w:rsid w:val="006771D0"/>
    <w:rsid w:val="006A50D7"/>
    <w:rsid w:val="006B609D"/>
    <w:rsid w:val="00715FCB"/>
    <w:rsid w:val="00743101"/>
    <w:rsid w:val="00746202"/>
    <w:rsid w:val="007775E1"/>
    <w:rsid w:val="007867A0"/>
    <w:rsid w:val="007927F5"/>
    <w:rsid w:val="00802CA0"/>
    <w:rsid w:val="009260CD"/>
    <w:rsid w:val="00952C25"/>
    <w:rsid w:val="009575E1"/>
    <w:rsid w:val="009B71BE"/>
    <w:rsid w:val="00A2118D"/>
    <w:rsid w:val="00A46617"/>
    <w:rsid w:val="00AD76E2"/>
    <w:rsid w:val="00AF1263"/>
    <w:rsid w:val="00B20152"/>
    <w:rsid w:val="00B359E4"/>
    <w:rsid w:val="00B57D98"/>
    <w:rsid w:val="00B70850"/>
    <w:rsid w:val="00BF5AAC"/>
    <w:rsid w:val="00C066B6"/>
    <w:rsid w:val="00C37BA1"/>
    <w:rsid w:val="00C4674C"/>
    <w:rsid w:val="00C506CF"/>
    <w:rsid w:val="00C72BED"/>
    <w:rsid w:val="00C9578B"/>
    <w:rsid w:val="00CB0055"/>
    <w:rsid w:val="00D2522B"/>
    <w:rsid w:val="00D30071"/>
    <w:rsid w:val="00D422DE"/>
    <w:rsid w:val="00D5459D"/>
    <w:rsid w:val="00DA1F4D"/>
    <w:rsid w:val="00DD172A"/>
    <w:rsid w:val="00E06EC2"/>
    <w:rsid w:val="00E23448"/>
    <w:rsid w:val="00E25A26"/>
    <w:rsid w:val="00E4381A"/>
    <w:rsid w:val="00E55D74"/>
    <w:rsid w:val="00F60274"/>
    <w:rsid w:val="00F76919"/>
    <w:rsid w:val="00F77FB9"/>
    <w:rsid w:val="00FB06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odyText">
    <w:name w:val="Body Text"/>
    <w:basedOn w:val="Normal"/>
    <w:link w:val="BodyTextChar"/>
    <w:uiPriority w:val="1"/>
    <w:qFormat/>
    <w:rsid w:val="000060F6"/>
    <w:pPr>
      <w:widowControl w:val="0"/>
      <w:autoSpaceDE w:val="0"/>
      <w:autoSpaceDN w:val="0"/>
    </w:pPr>
    <w:rPr>
      <w:rFonts w:ascii="Arial" w:eastAsia="Arial" w:hAnsi="Arial" w:cs="Arial"/>
      <w:sz w:val="22"/>
      <w:lang w:eastAsia="en-US"/>
    </w:rPr>
  </w:style>
  <w:style w:type="character" w:customStyle="1" w:styleId="BodyTextChar">
    <w:name w:val="Body Text Char"/>
    <w:basedOn w:val="DefaultParagraphFont"/>
    <w:link w:val="BodyText"/>
    <w:uiPriority w:val="1"/>
    <w:rsid w:val="000060F6"/>
    <w:rPr>
      <w:rFonts w:ascii="Arial" w:eastAsia="Arial" w:hAnsi="Arial" w:cs="Arial"/>
      <w:sz w:val="22"/>
      <w:szCs w:val="22"/>
      <w:lang w:eastAsia="en-US"/>
    </w:rPr>
  </w:style>
  <w:style w:type="paragraph" w:styleId="ListParagraph">
    <w:name w:val="List Paragraph"/>
    <w:basedOn w:val="Normal"/>
    <w:uiPriority w:val="34"/>
    <w:semiHidden/>
    <w:qFormat/>
    <w:rsid w:val="006B609D"/>
    <w:pPr>
      <w:ind w:left="720"/>
      <w:contextualSpacing/>
    </w:pPr>
  </w:style>
  <w:style w:type="paragraph" w:styleId="BalloonText">
    <w:name w:val="Balloon Text"/>
    <w:basedOn w:val="Normal"/>
    <w:link w:val="BalloonTextChar"/>
    <w:uiPriority w:val="99"/>
    <w:semiHidden/>
    <w:unhideWhenUsed/>
    <w:rsid w:val="004628B7"/>
    <w:rPr>
      <w:rFonts w:ascii="Tahoma" w:hAnsi="Tahoma" w:cs="Tahoma"/>
      <w:sz w:val="16"/>
      <w:szCs w:val="16"/>
    </w:rPr>
  </w:style>
  <w:style w:type="character" w:customStyle="1" w:styleId="BalloonTextChar">
    <w:name w:val="Balloon Text Char"/>
    <w:basedOn w:val="DefaultParagraphFont"/>
    <w:link w:val="BalloonText"/>
    <w:uiPriority w:val="99"/>
    <w:semiHidden/>
    <w:rsid w:val="004628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ghimgul@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himani-gupta-84599819/"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gupta\AppData\Roaming\Microsoft\Templates\Blue%20grey%20resum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16925087710892125"/>
          <c:y val="0"/>
          <c:w val="0.41598494407266057"/>
          <c:h val="0.9775551181102361"/>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2">
                  <c:v>Oracle 9i</c:v>
                </c:pt>
                <c:pt idx="3">
                  <c:v>SQL</c:v>
                </c:pt>
                <c:pt idx="4">
                  <c:v>C/Java</c:v>
                </c:pt>
                <c:pt idx="5">
                  <c:v>Web Development</c:v>
                </c:pt>
              </c:strCache>
            </c:strRef>
          </c:cat>
          <c:val>
            <c:numRef>
              <c:f>Sheet1!$B$2:$B$7</c:f>
              <c:numCache>
                <c:formatCode>General</c:formatCode>
                <c:ptCount val="6"/>
                <c:pt idx="2">
                  <c:v>0.6000000000000002</c:v>
                </c:pt>
                <c:pt idx="3">
                  <c:v>0.6000000000000002</c:v>
                </c:pt>
                <c:pt idx="4">
                  <c:v>0.5</c:v>
                </c:pt>
                <c:pt idx="5">
                  <c:v>0.5</c:v>
                </c:pt>
              </c:numCache>
            </c:numRef>
          </c:val>
          <c:extLst xmlns:c16r2="http://schemas.microsoft.com/office/drawing/2015/06/chart">
            <c:ext xmlns:c16="http://schemas.microsoft.com/office/drawing/2014/chart" uri="{C3380CC4-5D6E-409C-BE32-E72D297353CC}">
              <c16:uniqueId val="{00000000-6EE8-4D90-8BEF-8089A20EA5CD}"/>
            </c:ext>
          </c:extLst>
        </c:ser>
        <c:gapWidth val="78"/>
        <c:overlap val="60"/>
        <c:axId val="123500416"/>
        <c:axId val="143523840"/>
      </c:barChart>
      <c:catAx>
        <c:axId val="123500416"/>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143523840"/>
        <c:crosses val="autoZero"/>
        <c:auto val="1"/>
        <c:lblAlgn val="ctr"/>
        <c:lblOffset val="100"/>
      </c:catAx>
      <c:valAx>
        <c:axId val="143523840"/>
        <c:scaling>
          <c:orientation val="minMax"/>
          <c:max val="1"/>
        </c:scaling>
        <c:delete val="1"/>
        <c:axPos val="b"/>
        <c:numFmt formatCode="0.00%" sourceLinked="0"/>
        <c:majorTickMark val="none"/>
        <c:tickLblPos val="nextTo"/>
        <c:crossAx val="123500416"/>
        <c:crosses val="autoZero"/>
        <c:crossBetween val="between"/>
        <c:majorUnit val="0.25"/>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D1540A36AC4B6B92502924FDBB93E8"/>
        <w:category>
          <w:name w:val="General"/>
          <w:gallery w:val="placeholder"/>
        </w:category>
        <w:types>
          <w:type w:val="bbPlcHdr"/>
        </w:types>
        <w:behaviors>
          <w:behavior w:val="content"/>
        </w:behaviors>
        <w:guid w:val="{3D7C7CD2-3F8E-4AB9-8859-66F844487332}"/>
      </w:docPartPr>
      <w:docPartBody>
        <w:p w:rsidR="00B062BB" w:rsidRDefault="00D21B1C">
          <w:pPr>
            <w:pStyle w:val="79D1540A36AC4B6B92502924FDBB93E8"/>
          </w:pPr>
          <w:r w:rsidRPr="00D5459D">
            <w:t>Profile</w:t>
          </w:r>
        </w:p>
      </w:docPartBody>
    </w:docPart>
    <w:docPart>
      <w:docPartPr>
        <w:name w:val="DC46D4C8D5634A83AA825B5203B18F5A"/>
        <w:category>
          <w:name w:val="General"/>
          <w:gallery w:val="placeholder"/>
        </w:category>
        <w:types>
          <w:type w:val="bbPlcHdr"/>
        </w:types>
        <w:behaviors>
          <w:behavior w:val="content"/>
        </w:behaviors>
        <w:guid w:val="{483FDDA0-5E90-470E-8F5D-9CB7A0711D68}"/>
      </w:docPartPr>
      <w:docPartBody>
        <w:p w:rsidR="00B062BB" w:rsidRDefault="00D21B1C">
          <w:pPr>
            <w:pStyle w:val="DC46D4C8D5634A83AA825B5203B18F5A"/>
          </w:pPr>
          <w:r w:rsidRPr="00CB0055">
            <w:t>Contact</w:t>
          </w:r>
        </w:p>
      </w:docPartBody>
    </w:docPart>
    <w:docPart>
      <w:docPartPr>
        <w:name w:val="CC093229CE2544F0AF195B35C1488297"/>
        <w:category>
          <w:name w:val="General"/>
          <w:gallery w:val="placeholder"/>
        </w:category>
        <w:types>
          <w:type w:val="bbPlcHdr"/>
        </w:types>
        <w:behaviors>
          <w:behavior w:val="content"/>
        </w:behaviors>
        <w:guid w:val="{54EF661F-F7EF-4416-AFF5-E1DF622D0F27}"/>
      </w:docPartPr>
      <w:docPartBody>
        <w:p w:rsidR="00B062BB" w:rsidRDefault="00D21B1C">
          <w:pPr>
            <w:pStyle w:val="CC093229CE2544F0AF195B35C1488297"/>
          </w:pPr>
          <w:r w:rsidRPr="004D3011">
            <w:t>PHONE:</w:t>
          </w:r>
        </w:p>
      </w:docPartBody>
    </w:docPart>
    <w:docPart>
      <w:docPartPr>
        <w:name w:val="1F1D24A163714F00BF612344D4A5C95C"/>
        <w:category>
          <w:name w:val="General"/>
          <w:gallery w:val="placeholder"/>
        </w:category>
        <w:types>
          <w:type w:val="bbPlcHdr"/>
        </w:types>
        <w:behaviors>
          <w:behavior w:val="content"/>
        </w:behaviors>
        <w:guid w:val="{6BFE8F84-9658-4848-8B4C-1806619E8DD9}"/>
      </w:docPartPr>
      <w:docPartBody>
        <w:p w:rsidR="00B062BB" w:rsidRDefault="00D21B1C">
          <w:pPr>
            <w:pStyle w:val="1F1D24A163714F00BF612344D4A5C95C"/>
          </w:pPr>
          <w:r w:rsidRPr="004D3011">
            <w:t>EMAIL:</w:t>
          </w:r>
        </w:p>
      </w:docPartBody>
    </w:docPart>
    <w:docPart>
      <w:docPartPr>
        <w:name w:val="FE7A5EF3B280475582D85CCC8A41854D"/>
        <w:category>
          <w:name w:val="General"/>
          <w:gallery w:val="placeholder"/>
        </w:category>
        <w:types>
          <w:type w:val="bbPlcHdr"/>
        </w:types>
        <w:behaviors>
          <w:behavior w:val="content"/>
        </w:behaviors>
        <w:guid w:val="{B71FA0CA-68ED-4ABD-8A04-32510DADF761}"/>
      </w:docPartPr>
      <w:docPartBody>
        <w:p w:rsidR="00B062BB" w:rsidRDefault="00D21B1C">
          <w:pPr>
            <w:pStyle w:val="FE7A5EF3B280475582D85CCC8A41854D"/>
          </w:pPr>
          <w:r w:rsidRPr="00036450">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altName w:val="MS PMincho"/>
    <w:panose1 w:val="00000000000000000000"/>
    <w:charset w:val="8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23CD"/>
    <w:rsid w:val="0070537D"/>
    <w:rsid w:val="00B062BB"/>
    <w:rsid w:val="00D21B1C"/>
    <w:rsid w:val="00E87259"/>
    <w:rsid w:val="00EB23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59"/>
  </w:style>
  <w:style w:type="paragraph" w:styleId="Heading2">
    <w:name w:val="heading 2"/>
    <w:basedOn w:val="Normal"/>
    <w:next w:val="Normal"/>
    <w:link w:val="Heading2Char"/>
    <w:uiPriority w:val="9"/>
    <w:qFormat/>
    <w:rsid w:val="00EB23CD"/>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6741CEDC846AEBF5B5DF40851CD5A">
    <w:name w:val="C636741CEDC846AEBF5B5DF40851CD5A"/>
    <w:rsid w:val="00E87259"/>
  </w:style>
  <w:style w:type="paragraph" w:customStyle="1" w:styleId="652C68206CF245BA894E34FD7EB05FB7">
    <w:name w:val="652C68206CF245BA894E34FD7EB05FB7"/>
    <w:rsid w:val="00E87259"/>
  </w:style>
  <w:style w:type="paragraph" w:customStyle="1" w:styleId="79D1540A36AC4B6B92502924FDBB93E8">
    <w:name w:val="79D1540A36AC4B6B92502924FDBB93E8"/>
    <w:rsid w:val="00E87259"/>
  </w:style>
  <w:style w:type="paragraph" w:customStyle="1" w:styleId="49DF0660A5C14A9F9F782264661D74A1">
    <w:name w:val="49DF0660A5C14A9F9F782264661D74A1"/>
    <w:rsid w:val="00E87259"/>
  </w:style>
  <w:style w:type="paragraph" w:customStyle="1" w:styleId="DC46D4C8D5634A83AA825B5203B18F5A">
    <w:name w:val="DC46D4C8D5634A83AA825B5203B18F5A"/>
    <w:rsid w:val="00E87259"/>
  </w:style>
  <w:style w:type="paragraph" w:customStyle="1" w:styleId="CC093229CE2544F0AF195B35C1488297">
    <w:name w:val="CC093229CE2544F0AF195B35C1488297"/>
    <w:rsid w:val="00E87259"/>
  </w:style>
  <w:style w:type="paragraph" w:customStyle="1" w:styleId="9265AC7F34124E6AB0DDE34BF888B296">
    <w:name w:val="9265AC7F34124E6AB0DDE34BF888B296"/>
    <w:rsid w:val="00E87259"/>
  </w:style>
  <w:style w:type="paragraph" w:customStyle="1" w:styleId="5455541D42AA43458EDF3C6570C4077D">
    <w:name w:val="5455541D42AA43458EDF3C6570C4077D"/>
    <w:rsid w:val="00E87259"/>
  </w:style>
  <w:style w:type="paragraph" w:customStyle="1" w:styleId="3E45C5D263C642299EEB975D29963F45">
    <w:name w:val="3E45C5D263C642299EEB975D29963F45"/>
    <w:rsid w:val="00E87259"/>
  </w:style>
  <w:style w:type="paragraph" w:customStyle="1" w:styleId="1F1D24A163714F00BF612344D4A5C95C">
    <w:name w:val="1F1D24A163714F00BF612344D4A5C95C"/>
    <w:rsid w:val="00E87259"/>
  </w:style>
  <w:style w:type="character" w:styleId="Hyperlink">
    <w:name w:val="Hyperlink"/>
    <w:basedOn w:val="DefaultParagraphFont"/>
    <w:uiPriority w:val="99"/>
    <w:unhideWhenUsed/>
    <w:rsid w:val="00E87259"/>
    <w:rPr>
      <w:color w:val="943634" w:themeColor="accent2" w:themeShade="BF"/>
      <w:u w:val="single"/>
    </w:rPr>
  </w:style>
  <w:style w:type="paragraph" w:customStyle="1" w:styleId="E31DA0B42C6945BBBF3561577F1F9CC6">
    <w:name w:val="E31DA0B42C6945BBBF3561577F1F9CC6"/>
    <w:rsid w:val="00E87259"/>
  </w:style>
  <w:style w:type="paragraph" w:customStyle="1" w:styleId="63C40FDBE90249D198E53FEA9BF388F6">
    <w:name w:val="63C40FDBE90249D198E53FEA9BF388F6"/>
    <w:rsid w:val="00E87259"/>
  </w:style>
  <w:style w:type="paragraph" w:customStyle="1" w:styleId="13690453F48B4F159FD0B03600F74DAF">
    <w:name w:val="13690453F48B4F159FD0B03600F74DAF"/>
    <w:rsid w:val="00E87259"/>
  </w:style>
  <w:style w:type="paragraph" w:customStyle="1" w:styleId="6E5DCC13FAD74A4297782F9C60C10AD7">
    <w:name w:val="6E5DCC13FAD74A4297782F9C60C10AD7"/>
    <w:rsid w:val="00E87259"/>
  </w:style>
  <w:style w:type="paragraph" w:customStyle="1" w:styleId="F5B44D17050043D986A7CCED129C6DFA">
    <w:name w:val="F5B44D17050043D986A7CCED129C6DFA"/>
    <w:rsid w:val="00E87259"/>
  </w:style>
  <w:style w:type="paragraph" w:customStyle="1" w:styleId="A45112034ED94FBD8D7FFFCC60EF29C2">
    <w:name w:val="A45112034ED94FBD8D7FFFCC60EF29C2"/>
    <w:rsid w:val="00E87259"/>
  </w:style>
  <w:style w:type="paragraph" w:customStyle="1" w:styleId="FE7A5EF3B280475582D85CCC8A41854D">
    <w:name w:val="FE7A5EF3B280475582D85CCC8A41854D"/>
    <w:rsid w:val="00E87259"/>
  </w:style>
  <w:style w:type="paragraph" w:customStyle="1" w:styleId="6C2DA315D9FA45DEB168CA7D8AC86340">
    <w:name w:val="6C2DA315D9FA45DEB168CA7D8AC86340"/>
    <w:rsid w:val="00E87259"/>
  </w:style>
  <w:style w:type="paragraph" w:customStyle="1" w:styleId="0CF33872F92149DABD9C310192188E0B">
    <w:name w:val="0CF33872F92149DABD9C310192188E0B"/>
    <w:rsid w:val="00E87259"/>
  </w:style>
  <w:style w:type="paragraph" w:customStyle="1" w:styleId="F70994B9025542BAAD8DD57B50D5FF22">
    <w:name w:val="F70994B9025542BAAD8DD57B50D5FF22"/>
    <w:rsid w:val="00E87259"/>
  </w:style>
  <w:style w:type="paragraph" w:customStyle="1" w:styleId="310F3FE076944E76A6DD8CD76DD2FEB0">
    <w:name w:val="310F3FE076944E76A6DD8CD76DD2FEB0"/>
    <w:rsid w:val="00E87259"/>
  </w:style>
  <w:style w:type="paragraph" w:customStyle="1" w:styleId="C5812B73459142A188A5D400A075A2C9">
    <w:name w:val="C5812B73459142A188A5D400A075A2C9"/>
    <w:rsid w:val="00E87259"/>
  </w:style>
  <w:style w:type="paragraph" w:customStyle="1" w:styleId="697FA80ECED64C98BD5353518CFDFB7F">
    <w:name w:val="697FA80ECED64C98BD5353518CFDFB7F"/>
    <w:rsid w:val="00E87259"/>
  </w:style>
  <w:style w:type="paragraph" w:customStyle="1" w:styleId="9E44CA17A2604686812E5CE23E8E95F3">
    <w:name w:val="9E44CA17A2604686812E5CE23E8E95F3"/>
    <w:rsid w:val="00E87259"/>
  </w:style>
  <w:style w:type="paragraph" w:customStyle="1" w:styleId="F1494E8D47E94ACDAEDEF9026691EB4A">
    <w:name w:val="F1494E8D47E94ACDAEDEF9026691EB4A"/>
    <w:rsid w:val="00E87259"/>
  </w:style>
  <w:style w:type="paragraph" w:customStyle="1" w:styleId="EF776B872C964DADB295AE0F3C1042F3">
    <w:name w:val="EF776B872C964DADB295AE0F3C1042F3"/>
    <w:rsid w:val="00E87259"/>
  </w:style>
  <w:style w:type="paragraph" w:customStyle="1" w:styleId="1AB9CCD1618E4CF8978C3C9A5639138F">
    <w:name w:val="1AB9CCD1618E4CF8978C3C9A5639138F"/>
    <w:rsid w:val="00E87259"/>
  </w:style>
  <w:style w:type="paragraph" w:customStyle="1" w:styleId="9AD898364508477B8B472789D73EDAE2">
    <w:name w:val="9AD898364508477B8B472789D73EDAE2"/>
    <w:rsid w:val="00E87259"/>
  </w:style>
  <w:style w:type="paragraph" w:customStyle="1" w:styleId="12601E0FCC414068848599D32F018E79">
    <w:name w:val="12601E0FCC414068848599D32F018E79"/>
    <w:rsid w:val="00E87259"/>
  </w:style>
  <w:style w:type="paragraph" w:customStyle="1" w:styleId="44585513A6C54A529294E1F181814161">
    <w:name w:val="44585513A6C54A529294E1F181814161"/>
    <w:rsid w:val="00E87259"/>
  </w:style>
  <w:style w:type="paragraph" w:customStyle="1" w:styleId="B8E0E5B7C71246259E39473C737A386B">
    <w:name w:val="B8E0E5B7C71246259E39473C737A386B"/>
    <w:rsid w:val="00E87259"/>
  </w:style>
  <w:style w:type="paragraph" w:customStyle="1" w:styleId="50EE9E2738934D57B960F5549779A0E3">
    <w:name w:val="50EE9E2738934D57B960F5549779A0E3"/>
    <w:rsid w:val="00E87259"/>
  </w:style>
  <w:style w:type="paragraph" w:customStyle="1" w:styleId="52DD6D174FDB44FC86A1186C99692F2A">
    <w:name w:val="52DD6D174FDB44FC86A1186C99692F2A"/>
    <w:rsid w:val="00E87259"/>
  </w:style>
  <w:style w:type="paragraph" w:customStyle="1" w:styleId="510F036D7AB24C7CB3EAB33403E41A01">
    <w:name w:val="510F036D7AB24C7CB3EAB33403E41A01"/>
    <w:rsid w:val="00E87259"/>
  </w:style>
  <w:style w:type="paragraph" w:customStyle="1" w:styleId="DD116B37B9DA48F5861075C2A74E3A76">
    <w:name w:val="DD116B37B9DA48F5861075C2A74E3A76"/>
    <w:rsid w:val="00E87259"/>
  </w:style>
  <w:style w:type="paragraph" w:customStyle="1" w:styleId="BB765ABEDC29489CA5AC0832AB64AD5B">
    <w:name w:val="BB765ABEDC29489CA5AC0832AB64AD5B"/>
    <w:rsid w:val="00E87259"/>
  </w:style>
  <w:style w:type="paragraph" w:customStyle="1" w:styleId="BB0AB23E826B418B840A60948120FD85">
    <w:name w:val="BB0AB23E826B418B840A60948120FD85"/>
    <w:rsid w:val="00E87259"/>
  </w:style>
  <w:style w:type="paragraph" w:customStyle="1" w:styleId="844E9ACFE37B4E1C8ABA5E7A6330EED6">
    <w:name w:val="844E9ACFE37B4E1C8ABA5E7A6330EED6"/>
    <w:rsid w:val="00E87259"/>
  </w:style>
  <w:style w:type="paragraph" w:customStyle="1" w:styleId="3CA72196D334413399009097EB900566">
    <w:name w:val="3CA72196D334413399009097EB900566"/>
    <w:rsid w:val="00E87259"/>
  </w:style>
  <w:style w:type="paragraph" w:customStyle="1" w:styleId="E58E97F8FD3F49359B8776F038536A2F">
    <w:name w:val="E58E97F8FD3F49359B8776F038536A2F"/>
    <w:rsid w:val="00E87259"/>
  </w:style>
  <w:style w:type="character" w:customStyle="1" w:styleId="Heading2Char">
    <w:name w:val="Heading 2 Char"/>
    <w:basedOn w:val="DefaultParagraphFont"/>
    <w:link w:val="Heading2"/>
    <w:uiPriority w:val="9"/>
    <w:rsid w:val="00EB23CD"/>
    <w:rPr>
      <w:rFonts w:asciiTheme="majorHAnsi" w:eastAsiaTheme="majorEastAsia" w:hAnsiTheme="majorHAnsi" w:cstheme="majorBidi"/>
      <w:b/>
      <w:bCs/>
      <w:caps/>
      <w:szCs w:val="26"/>
      <w:lang w:eastAsia="ja-JP"/>
    </w:rPr>
  </w:style>
  <w:style w:type="paragraph" w:customStyle="1" w:styleId="C1EEB7E763D3490EAE9203B32B3B9CAE">
    <w:name w:val="C1EEB7E763D3490EAE9203B32B3B9CAE"/>
    <w:rsid w:val="00E87259"/>
  </w:style>
  <w:style w:type="paragraph" w:customStyle="1" w:styleId="E35591914C234CCA9A966A2A2567E8FC">
    <w:name w:val="E35591914C234CCA9A966A2A2567E8FC"/>
    <w:rsid w:val="00EB23CD"/>
  </w:style>
  <w:style w:type="paragraph" w:customStyle="1" w:styleId="F9B6973A5A1F471BB3F1360CB0B5FAAC">
    <w:name w:val="F9B6973A5A1F471BB3F1360CB0B5FAAC"/>
    <w:rsid w:val="00EB23CD"/>
  </w:style>
  <w:style w:type="paragraph" w:customStyle="1" w:styleId="CFC525E26994485F8A1BEAB31C8FA941">
    <w:name w:val="CFC525E26994485F8A1BEAB31C8FA941"/>
    <w:rsid w:val="00EB23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2020-05-27T14:31:00Z</dcterms:created>
  <dcterms:modified xsi:type="dcterms:W3CDTF">2020-05-27T14:31:00Z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